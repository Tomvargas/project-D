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A886FB0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77777777" w:rsidR="00DE4088" w:rsidRPr="00EE228C" w:rsidRDefault="00DE4088" w:rsidP="00FA1E8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112AF2">
              <w:rPr>
                <w:rFonts w:cs="Arial"/>
                <w:b/>
                <w:sz w:val="24"/>
                <w:szCs w:val="24"/>
              </w:rPr>
              <w:t>5</w:t>
            </w:r>
          </w:p>
        </w:tc>
      </w:tr>
      <w:tr w:rsidR="00DE4088" w:rsidRPr="00EE228C" w14:paraId="55FDB916" w14:textId="77777777" w:rsidTr="006C1B41">
        <w:tc>
          <w:tcPr>
            <w:tcW w:w="2552" w:type="dxa"/>
            <w:shd w:val="clear" w:color="auto" w:fill="D9D9D9"/>
            <w:vAlign w:val="center"/>
          </w:tcPr>
          <w:p w14:paraId="13886E97" w14:textId="77777777" w:rsidR="00DE4088" w:rsidRPr="00EE228C" w:rsidRDefault="004C3BA6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Tema</w:t>
            </w:r>
            <w:r w:rsidR="00EF74DB" w:rsidRPr="00EE228C">
              <w:rPr>
                <w:rFonts w:cs="Arial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0A30676" w:rsidR="00DE4088" w:rsidRPr="00EE228C" w:rsidRDefault="00112AF2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COMENTARIOS DE LA </w:t>
            </w:r>
            <w:r w:rsidR="00F72FF7">
              <w:rPr>
                <w:rFonts w:cs="Arial"/>
                <w:sz w:val="24"/>
                <w:szCs w:val="24"/>
              </w:rPr>
              <w:t xml:space="preserve">TAREA </w:t>
            </w:r>
            <w:r w:rsidR="00F72FF7" w:rsidRPr="00EE228C">
              <w:rPr>
                <w:rFonts w:cs="Arial"/>
                <w:sz w:val="24"/>
                <w:szCs w:val="24"/>
              </w:rPr>
              <w:t>–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 GRUPAL</w:t>
            </w:r>
            <w:r>
              <w:rPr>
                <w:rFonts w:cs="Arial"/>
                <w:sz w:val="24"/>
                <w:szCs w:val="24"/>
              </w:rPr>
              <w:t xml:space="preserve"> (ENTREGA DEL PROYECTO 1 PARCIAL)</w:t>
            </w:r>
          </w:p>
        </w:tc>
      </w:tr>
      <w:tr w:rsidR="00EF74DB" w:rsidRPr="00EE228C" w14:paraId="00D8AABF" w14:textId="77777777" w:rsidTr="006C1B41">
        <w:tc>
          <w:tcPr>
            <w:tcW w:w="2552" w:type="dxa"/>
            <w:shd w:val="clear" w:color="auto" w:fill="D9D9D9"/>
            <w:vAlign w:val="center"/>
          </w:tcPr>
          <w:p w14:paraId="01B25DD5" w14:textId="77777777" w:rsidR="00EF74DB" w:rsidRPr="00EE228C" w:rsidRDefault="00EF74DB" w:rsidP="004321C1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77777777" w:rsidR="00EF74DB" w:rsidRPr="00EE228C" w:rsidRDefault="006C1B41" w:rsidP="006C1B41">
            <w:pPr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EE228C">
              <w:rPr>
                <w:rFonts w:cs="Arial"/>
                <w:sz w:val="24"/>
                <w:szCs w:val="24"/>
              </w:rPr>
              <w:t>Zoom</w:t>
            </w:r>
            <w:proofErr w:type="gramEnd"/>
            <w:r w:rsidRPr="00EE228C">
              <w:rPr>
                <w:rFonts w:cs="Arial"/>
                <w:sz w:val="24"/>
                <w:szCs w:val="24"/>
              </w:rPr>
              <w:t>, WhatsApp, Moodle, Word</w:t>
            </w:r>
          </w:p>
        </w:tc>
      </w:tr>
      <w:tr w:rsidR="00EF74DB" w:rsidRPr="00EE228C" w14:paraId="4A5FF463" w14:textId="77777777" w:rsidTr="006C1B41">
        <w:tc>
          <w:tcPr>
            <w:tcW w:w="2552" w:type="dxa"/>
            <w:shd w:val="clear" w:color="auto" w:fill="D9D9D9"/>
            <w:vAlign w:val="center"/>
          </w:tcPr>
          <w:p w14:paraId="131B08E1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434A40AF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Carrillo Neira Wilson</w:t>
            </w:r>
          </w:p>
        </w:tc>
      </w:tr>
      <w:tr w:rsidR="00EF74DB" w:rsidRPr="00EE228C" w14:paraId="0B4CFEC4" w14:textId="77777777" w:rsidTr="00EF74DB">
        <w:tc>
          <w:tcPr>
            <w:tcW w:w="2552" w:type="dxa"/>
            <w:shd w:val="clear" w:color="auto" w:fill="D9D9D9"/>
            <w:vAlign w:val="center"/>
          </w:tcPr>
          <w:p w14:paraId="5E2F679F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40BC01ED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1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7777777" w:rsidR="00EF74DB" w:rsidRPr="00EE228C" w:rsidRDefault="00A22821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1</w:t>
            </w:r>
            <w:r w:rsidR="006C1B41" w:rsidRPr="00EE228C">
              <w:rPr>
                <w:rFonts w:cs="Arial"/>
                <w:sz w:val="24"/>
                <w:szCs w:val="24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07384E64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A22821" w:rsidRPr="00EE228C">
              <w:rPr>
                <w:rFonts w:cs="Arial"/>
                <w:sz w:val="24"/>
                <w:szCs w:val="24"/>
              </w:rPr>
              <w:t>:3</w:t>
            </w:r>
            <w:r w:rsidR="001E0D01" w:rsidRPr="00EE228C">
              <w:rPr>
                <w:rFonts w:cs="Arial"/>
                <w:sz w:val="24"/>
                <w:szCs w:val="24"/>
              </w:rPr>
              <w:t>0 PM</w:t>
            </w:r>
          </w:p>
        </w:tc>
      </w:tr>
      <w:tr w:rsidR="00EF74DB" w:rsidRPr="00EE228C" w14:paraId="57C0E11C" w14:textId="77777777" w:rsidTr="00EF74DB">
        <w:tc>
          <w:tcPr>
            <w:tcW w:w="2552" w:type="dxa"/>
            <w:shd w:val="clear" w:color="auto" w:fill="D9D9D9"/>
            <w:vAlign w:val="center"/>
          </w:tcPr>
          <w:p w14:paraId="23D66964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77777777" w:rsidR="00EF74DB" w:rsidRPr="00EE228C" w:rsidRDefault="006C1B41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 - Zoom</w:t>
            </w:r>
          </w:p>
        </w:tc>
      </w:tr>
      <w:tr w:rsidR="00EF74DB" w:rsidRPr="00EE228C" w14:paraId="79441E39" w14:textId="77777777" w:rsidTr="00EF74DB">
        <w:tc>
          <w:tcPr>
            <w:tcW w:w="2552" w:type="dxa"/>
            <w:shd w:val="clear" w:color="auto" w:fill="D9D9D9"/>
            <w:vAlign w:val="center"/>
          </w:tcPr>
          <w:p w14:paraId="1D88C438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ABCE44" w14:textId="0E8FE2A9" w:rsidR="00F72FF7" w:rsidRDefault="006C1B41" w:rsidP="00F72FF7">
            <w:pPr>
              <w:suppressAutoHyphens/>
              <w:spacing w:after="0" w:line="240" w:lineRule="auto"/>
              <w:jc w:val="center"/>
              <w:rPr>
                <w:rFonts w:cs="Calibri"/>
                <w:sz w:val="32"/>
                <w:szCs w:val="32"/>
                <w:lang w:val="es" w:eastAsia="ar-SA"/>
              </w:rPr>
            </w:pPr>
            <w:r w:rsidRPr="00EE228C">
              <w:rPr>
                <w:rFonts w:cs="Arial"/>
                <w:sz w:val="24"/>
                <w:szCs w:val="24"/>
              </w:rPr>
              <w:t>Documento detallado de especificación de requerimientos acerca d</w:t>
            </w:r>
            <w:r w:rsidR="00F72FF7">
              <w:rPr>
                <w:rFonts w:cs="Arial"/>
                <w:sz w:val="24"/>
                <w:szCs w:val="24"/>
              </w:rPr>
              <w:t>e</w:t>
            </w:r>
          </w:p>
          <w:p w14:paraId="22DC520A" w14:textId="43CCB10B" w:rsidR="00F72FF7" w:rsidRPr="00EE228C" w:rsidRDefault="00F72FF7" w:rsidP="00F72FF7">
            <w:pPr>
              <w:jc w:val="center"/>
              <w:rPr>
                <w:rFonts w:cs="Arial"/>
                <w:sz w:val="24"/>
                <w:szCs w:val="24"/>
              </w:rPr>
            </w:pPr>
            <w:r w:rsidRPr="00F72FF7">
              <w:rPr>
                <w:rFonts w:cs="Calibri"/>
                <w:sz w:val="24"/>
                <w:szCs w:val="24"/>
                <w:lang w:val="es" w:eastAsia="ar-SA"/>
              </w:rPr>
              <w:t>Administración de ambulancias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B5F67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EE228C" w:rsidRDefault="0029753F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5E2389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</w:t>
            </w:r>
            <w:r w:rsidR="004D728F" w:rsidRPr="00EE228C">
              <w:rPr>
                <w:rFonts w:cs="Arial"/>
                <w:b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5E2389">
        <w:tc>
          <w:tcPr>
            <w:tcW w:w="2850" w:type="dxa"/>
            <w:vAlign w:val="center"/>
          </w:tcPr>
          <w:p w14:paraId="05C9A5E1" w14:textId="28E68732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Kenny Ricardo Caicedo Barzola</w:t>
            </w:r>
          </w:p>
        </w:tc>
        <w:tc>
          <w:tcPr>
            <w:tcW w:w="2940" w:type="dxa"/>
            <w:vAlign w:val="center"/>
          </w:tcPr>
          <w:p w14:paraId="23ED6CDA" w14:textId="77777777" w:rsidR="00FA1E80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66759EF1" w14:textId="77777777" w:rsidR="00112AF2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495F62C9" w14:textId="77777777" w:rsidR="00112AF2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6B5D8DB0" w14:textId="77777777" w:rsidR="00112AF2" w:rsidRPr="00EE228C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4133" w:type="dxa"/>
            <w:vAlign w:val="center"/>
          </w:tcPr>
          <w:p w14:paraId="7F117C84" w14:textId="66B757AA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83E329" wp14:editId="493A901C">
                  <wp:extent cx="2486025" cy="80962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05035691" w14:textId="77777777" w:rsidTr="005E2389">
        <w:tc>
          <w:tcPr>
            <w:tcW w:w="2850" w:type="dxa"/>
            <w:vAlign w:val="center"/>
          </w:tcPr>
          <w:p w14:paraId="01823BDB" w14:textId="49D3B274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Wilson Leandro Carrillo Neira</w:t>
            </w:r>
          </w:p>
        </w:tc>
        <w:tc>
          <w:tcPr>
            <w:tcW w:w="2940" w:type="dxa"/>
            <w:vAlign w:val="center"/>
          </w:tcPr>
          <w:p w14:paraId="7C3EF59B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16612C3B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28EA8843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487A27FD" w14:textId="77777777" w:rsidR="00FA1E80" w:rsidRPr="00EE228C" w:rsidRDefault="00112AF2" w:rsidP="00112AF2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4133" w:type="dxa"/>
            <w:vAlign w:val="center"/>
          </w:tcPr>
          <w:p w14:paraId="115CF0DA" w14:textId="132C8581" w:rsidR="003D1214" w:rsidRPr="00EE228C" w:rsidRDefault="003D1214" w:rsidP="006C1B4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359089CD" w14:textId="2FC010BD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634C057B" wp14:editId="080E82E4">
                  <wp:extent cx="1828800" cy="5619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5E2389">
        <w:tc>
          <w:tcPr>
            <w:tcW w:w="2850" w:type="dxa"/>
            <w:vAlign w:val="center"/>
          </w:tcPr>
          <w:p w14:paraId="6C1CAB06" w14:textId="30562FA2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t>Erick Campuzano Torres</w:t>
            </w:r>
          </w:p>
        </w:tc>
        <w:tc>
          <w:tcPr>
            <w:tcW w:w="2940" w:type="dxa"/>
            <w:vAlign w:val="center"/>
          </w:tcPr>
          <w:p w14:paraId="22DA07C8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21694E36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5FEA3D30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383A56E5" w14:textId="77777777" w:rsidR="00FA1E80" w:rsidRPr="00EE228C" w:rsidRDefault="00112AF2" w:rsidP="00112AF2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lastRenderedPageBreak/>
              <w:drawing>
                <wp:inline distT="0" distB="0" distL="0" distR="0" wp14:anchorId="33778C72" wp14:editId="580409AA">
                  <wp:extent cx="1295400" cy="609600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EE228C" w:rsidRDefault="005206DA" w:rsidP="00302012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ASPECTOS</w:t>
            </w:r>
            <w:r w:rsidR="00DE4088" w:rsidRPr="00EE228C">
              <w:rPr>
                <w:rFonts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30FF2526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Comentarios del Tema grupal revisando la información brindada por el docente</w:t>
      </w:r>
    </w:p>
    <w:p w14:paraId="4740F022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Demostración de ejemplos a seguir </w:t>
      </w:r>
      <w:r w:rsidR="005B7862">
        <w:rPr>
          <w:rFonts w:cs="Arial"/>
          <w:sz w:val="24"/>
          <w:szCs w:val="24"/>
        </w:rPr>
        <w:t>para la revisión de la información previa</w:t>
      </w:r>
    </w:p>
    <w:p w14:paraId="21492437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Coordinación de ideas y puntos de vista para aplicar en la tarea</w:t>
      </w:r>
    </w:p>
    <w:p w14:paraId="0F7ABD66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Revisión conjunta con todos los integrantes de lo escrito y detallado en el Word </w:t>
      </w:r>
    </w:p>
    <w:p w14:paraId="72C0A407" w14:textId="77777777" w:rsidR="00553B94" w:rsidRDefault="00553B9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Corrección de puntos.</w:t>
      </w:r>
    </w:p>
    <w:p w14:paraId="6361A6AA" w14:textId="77777777" w:rsidR="005B7862" w:rsidRPr="00EE228C" w:rsidRDefault="005B7862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Revisión de documentación previa</w:t>
      </w:r>
    </w:p>
    <w:p w14:paraId="3443A6FE" w14:textId="77777777" w:rsidR="004C3BA6" w:rsidRDefault="004C3BA6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26A32F2" w14:textId="77777777" w:rsidR="005B7862" w:rsidRPr="00EE228C" w:rsidRDefault="005B7862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5F312B21" w14:textId="77777777" w:rsidR="00F94683" w:rsidRPr="00EE228C" w:rsidRDefault="00F94683" w:rsidP="001B2A73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>LISTA DE ACCIONES</w:t>
      </w:r>
    </w:p>
    <w:p w14:paraId="7C507A2F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Finalización de tarea</w:t>
      </w:r>
    </w:p>
    <w:p w14:paraId="366C5E2D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Organización de la documentación </w:t>
      </w:r>
    </w:p>
    <w:p w14:paraId="7665BCFC" w14:textId="77777777" w:rsidR="00D36D7F" w:rsidRPr="00EE228C" w:rsidRDefault="00D36D7F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Avance en el código del proyecto</w:t>
      </w:r>
    </w:p>
    <w:p w14:paraId="38100B2E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Asignación de trabajo para cada integrante que se aportara en la siguiente tarea</w:t>
      </w:r>
    </w:p>
    <w:p w14:paraId="5A89B276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Creación de bitácora de actividades </w:t>
      </w:r>
    </w:p>
    <w:p w14:paraId="6F902F08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Captura de evidencia de la reunión en zoom </w:t>
      </w:r>
    </w:p>
    <w:p w14:paraId="096941C4" w14:textId="77777777" w:rsidR="00A94542" w:rsidRP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260CB96C" w14:textId="77777777" w:rsidR="00A94542" w:rsidRPr="00A94542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Inicio 100%</w:t>
      </w:r>
    </w:p>
    <w:p w14:paraId="51322712" w14:textId="77777777" w:rsidR="00A94542" w:rsidRPr="00A94542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Iniciar Sesión</w:t>
      </w:r>
      <w:r w:rsidR="005B7862">
        <w:rPr>
          <w:rFonts w:cs="Calibri"/>
          <w:sz w:val="24"/>
        </w:rPr>
        <w:t xml:space="preserve"> </w:t>
      </w:r>
      <w:r w:rsidR="005B7862" w:rsidRPr="00A94542">
        <w:rPr>
          <w:rFonts w:cs="Calibri"/>
          <w:sz w:val="24"/>
        </w:rPr>
        <w:t>100%</w:t>
      </w:r>
    </w:p>
    <w:p w14:paraId="22A336DE" w14:textId="7450CE6D" w:rsidR="004012DE" w:rsidRPr="009C2A2E" w:rsidRDefault="00A94542" w:rsidP="001B2A7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Registro de Entidades 100%</w:t>
      </w:r>
    </w:p>
    <w:p w14:paraId="5B0C3384" w14:textId="7E213BF8" w:rsid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sz w:val="24"/>
        </w:rPr>
      </w:pPr>
    </w:p>
    <w:p w14:paraId="64005330" w14:textId="6C1B4EDA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de inicio de sesión.</w:t>
      </w:r>
      <w:r>
        <w:rPr>
          <w:rFonts w:cs="Calibri"/>
          <w:bCs/>
          <w:sz w:val="24"/>
        </w:rPr>
        <w:t xml:space="preserve"> 100%</w:t>
      </w:r>
    </w:p>
    <w:p w14:paraId="7B843CC3" w14:textId="7D175FC6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lastRenderedPageBreak/>
        <w:t>•</w:t>
      </w:r>
      <w:r w:rsidRPr="009C2A2E">
        <w:rPr>
          <w:rFonts w:cs="Calibri"/>
          <w:bCs/>
          <w:sz w:val="24"/>
        </w:rPr>
        <w:tab/>
        <w:t>Módulo de registro de ambulancia.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1B1C0D5D" w14:textId="25414396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cliente.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1E395A77" w14:textId="1CD47ED4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conductor.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19504B1E" w14:textId="19789F02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paramédico.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385E871B" w14:textId="0E636B58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cliente.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1D71DC0B" w14:textId="559B1AAD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ambulancia.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3413658B" w14:textId="5916240C" w:rsidR="009C2A2E" w:rsidRPr="009C2A2E" w:rsidRDefault="009C2A2E" w:rsidP="009C2A2E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conductor.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672B4D46" w14:textId="6F8253A8" w:rsidR="009C2A2E" w:rsidRPr="009C2A2E" w:rsidRDefault="009C2A2E" w:rsidP="009C2A2E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Modificación/eliminación de paramédico.</w:t>
      </w:r>
      <w:r w:rsidRPr="009C2A2E"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</w:p>
    <w:p w14:paraId="5C06A44F" w14:textId="21C24BAD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 de búsqueda.</w:t>
      </w:r>
      <w:r>
        <w:rPr>
          <w:rFonts w:cs="Calibri"/>
          <w:bCs/>
          <w:sz w:val="24"/>
        </w:rPr>
        <w:t xml:space="preserve"> </w:t>
      </w:r>
      <w:r>
        <w:rPr>
          <w:rFonts w:cs="Calibri"/>
          <w:bCs/>
          <w:sz w:val="24"/>
        </w:rPr>
        <w:t>100%</w:t>
      </w:r>
      <w:r>
        <w:rPr>
          <w:rFonts w:cs="Calibri"/>
          <w:bCs/>
          <w:sz w:val="24"/>
        </w:rPr>
        <w:t xml:space="preserve"> </w:t>
      </w:r>
    </w:p>
    <w:p w14:paraId="6A7CAF99" w14:textId="77777777" w:rsidR="004012DE" w:rsidRPr="00EE228C" w:rsidRDefault="004012DE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4C696F53" w14:textId="77777777" w:rsidR="00F94683" w:rsidRPr="00EE228C" w:rsidRDefault="00F94683" w:rsidP="00F94683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 xml:space="preserve">ANEXOS </w:t>
      </w:r>
    </w:p>
    <w:p w14:paraId="520FC848" w14:textId="7B6D051A" w:rsidR="00FC7902" w:rsidRPr="00EE228C" w:rsidRDefault="009C2A2E" w:rsidP="000B0EBF">
      <w:pPr>
        <w:pStyle w:val="NormalWeb"/>
        <w:spacing w:after="0"/>
        <w:rPr>
          <w:rFonts w:ascii="Calibri" w:hAnsi="Calibri" w:cs="Arial"/>
          <w:bCs/>
        </w:rPr>
      </w:pPr>
      <w:r>
        <w:rPr>
          <w:noProof/>
        </w:rPr>
        <w:drawing>
          <wp:inline distT="0" distB="0" distL="0" distR="0" wp14:anchorId="2069B11B" wp14:editId="5A14B468">
            <wp:extent cx="5400040" cy="2809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902" w:rsidRPr="00EE228C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AEEE" w14:textId="77777777" w:rsidR="009D0333" w:rsidRDefault="009D0333" w:rsidP="00E45455">
      <w:pPr>
        <w:spacing w:after="0" w:line="240" w:lineRule="auto"/>
      </w:pPr>
      <w:r>
        <w:separator/>
      </w:r>
    </w:p>
  </w:endnote>
  <w:endnote w:type="continuationSeparator" w:id="0">
    <w:p w14:paraId="1A2465F2" w14:textId="77777777" w:rsidR="009D0333" w:rsidRDefault="009D033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3C1FFC09" w:rsidR="007B5F67" w:rsidRPr="007B5F67" w:rsidRDefault="005E2389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997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15F4" w14:textId="77777777" w:rsidR="009D0333" w:rsidRDefault="009D0333" w:rsidP="00E45455">
      <w:pPr>
        <w:spacing w:after="0" w:line="240" w:lineRule="auto"/>
      </w:pPr>
      <w:r>
        <w:separator/>
      </w:r>
    </w:p>
  </w:footnote>
  <w:footnote w:type="continuationSeparator" w:id="0">
    <w:p w14:paraId="6CF56A20" w14:textId="77777777" w:rsidR="009D0333" w:rsidRDefault="009D033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3525A632" w:rsidR="006B66B9" w:rsidRPr="006B66B9" w:rsidRDefault="005E238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C1B41">
      <w:rPr>
        <w:rFonts w:eastAsia="Times New Roman"/>
        <w:sz w:val="20"/>
        <w:szCs w:val="20"/>
        <w:lang w:eastAsia="ar-SA"/>
      </w:rPr>
      <w:t xml:space="preserve">: Administración de </w:t>
    </w:r>
    <w:r w:rsidR="00F72FF7">
      <w:rPr>
        <w:rFonts w:eastAsia="Times New Roman"/>
        <w:sz w:val="20"/>
        <w:szCs w:val="20"/>
        <w:lang w:eastAsia="ar-SA"/>
      </w:rPr>
      <w:t>Ambulancias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</w:p>
  <w:p w14:paraId="53BBCDE9" w14:textId="5C743C8B" w:rsidR="006C1B41" w:rsidRPr="006B66B9" w:rsidRDefault="005E2389" w:rsidP="006C1B41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61E2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C1B41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C1B41">
      <w:rPr>
        <w:rFonts w:eastAsia="Times New Roman"/>
        <w:sz w:val="20"/>
        <w:szCs w:val="20"/>
        <w:lang w:eastAsia="ar-SA"/>
      </w:rPr>
      <w:t xml:space="preserve">: </w:t>
    </w:r>
    <w:r w:rsidR="00F72FF7">
      <w:rPr>
        <w:rFonts w:eastAsia="Times New Roman"/>
        <w:sz w:val="20"/>
        <w:szCs w:val="20"/>
        <w:lang w:eastAsia="ar-SA"/>
      </w:rPr>
      <w:t>director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52AC7"/>
    <w:rsid w:val="00056B20"/>
    <w:rsid w:val="0006736D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53B94"/>
    <w:rsid w:val="005616B1"/>
    <w:rsid w:val="0056524F"/>
    <w:rsid w:val="00576DE8"/>
    <w:rsid w:val="00584D8A"/>
    <w:rsid w:val="005A1D3F"/>
    <w:rsid w:val="005B0BF2"/>
    <w:rsid w:val="005B7862"/>
    <w:rsid w:val="005C0016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DA0"/>
    <w:rsid w:val="00856A28"/>
    <w:rsid w:val="008664D5"/>
    <w:rsid w:val="008722F0"/>
    <w:rsid w:val="008865D5"/>
    <w:rsid w:val="00891D30"/>
    <w:rsid w:val="0089398B"/>
    <w:rsid w:val="008B0C13"/>
    <w:rsid w:val="008B611F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B0F6E"/>
    <w:rsid w:val="00BD2C9A"/>
    <w:rsid w:val="00BD7DED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2150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95B37"/>
    <w:rsid w:val="00ED2C98"/>
    <w:rsid w:val="00ED3AD4"/>
    <w:rsid w:val="00EE228C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chartTrackingRefBased/>
  <w15:docId w15:val="{0DA495DC-D77B-4A1F-B1E4-E41FF9D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BIT_05_GRUPO-D_12072022</Template>
  <TotalTime>67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cp:lastModifiedBy>Wilson</cp:lastModifiedBy>
  <cp:revision>3</cp:revision>
  <dcterms:created xsi:type="dcterms:W3CDTF">2023-01-10T15:08:00Z</dcterms:created>
  <dcterms:modified xsi:type="dcterms:W3CDTF">2023-01-10T16:15:00Z</dcterms:modified>
</cp:coreProperties>
</file>